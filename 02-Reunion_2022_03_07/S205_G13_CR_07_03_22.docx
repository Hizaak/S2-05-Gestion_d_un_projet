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2148" w14:textId="1FC3D68F" w:rsidR="00A979E1" w:rsidRDefault="00737063" w:rsidP="00A979E1">
      <w:pPr>
        <w:pStyle w:val="Titre"/>
        <w:rPr>
          <w:rStyle w:val="Rfrencelgre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07BE" wp14:editId="0BFFC434">
            <wp:simplePos x="0" y="0"/>
            <wp:positionH relativeFrom="margin">
              <wp:posOffset>6200775</wp:posOffset>
            </wp:positionH>
            <wp:positionV relativeFrom="paragraph">
              <wp:posOffset>85725</wp:posOffset>
            </wp:positionV>
            <wp:extent cx="440498" cy="639585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7" cy="64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DD1" w:rsidRPr="00505DD1">
        <w:rPr>
          <w:sz w:val="40"/>
          <w:szCs w:val="40"/>
        </w:rPr>
        <w:t>SAE2.05 Gestion d’un projet</w:t>
      </w:r>
      <w:r w:rsidR="00A979E1" w:rsidRPr="00505DD1">
        <w:rPr>
          <w:sz w:val="40"/>
          <w:szCs w:val="40"/>
          <w:lang w:bidi="fr-FR"/>
        </w:rPr>
        <w:t xml:space="preserve"> </w:t>
      </w:r>
      <w:sdt>
        <w:sdtPr>
          <w:alias w:val="Ligne de séparation verticale :"/>
          <w:tag w:val="Ligne de séparation verticale :"/>
          <w:id w:val="1874568466"/>
          <w:placeholder>
            <w:docPart w:val="F9C067C047224AB7B2FC2B41D04CE4BC"/>
          </w:placeholder>
          <w:temporary/>
          <w:showingPlcHdr/>
          <w15:appearance w15:val="hidden"/>
        </w:sdtPr>
        <w:sdtEndPr/>
        <w:sdtContent>
          <w:r w:rsidR="00A979E1">
            <w:rPr>
              <w:lang w:bidi="fr-FR"/>
            </w:rPr>
            <w:t>|</w:t>
          </w:r>
        </w:sdtContent>
      </w:sdt>
      <w:r w:rsidR="000746C7">
        <w:t xml:space="preserve"> </w:t>
      </w:r>
      <w:sdt>
        <w:sdtPr>
          <w:rPr>
            <w:rStyle w:val="Rfrencelgre"/>
          </w:rPr>
          <w:alias w:val="Compte rendu :"/>
          <w:tag w:val="Compte rendu :"/>
          <w:id w:val="324875599"/>
          <w:placeholder>
            <w:docPart w:val="CE68191B678E412AB33BB9F3BF898C8E"/>
          </w:placeholder>
          <w:temporary/>
          <w:showingPlcHdr/>
          <w15:appearance w15:val="hidden"/>
        </w:sdtPr>
        <w:sdtEndPr>
          <w:rPr>
            <w:rStyle w:val="Policepardfaut"/>
            <w:caps w:val="0"/>
          </w:rPr>
        </w:sdtEndPr>
        <w:sdtContent>
          <w:r w:rsidR="00CB50F2" w:rsidRPr="00505DD1">
            <w:rPr>
              <w:rStyle w:val="Rfrencelgre"/>
              <w:sz w:val="40"/>
              <w:szCs w:val="40"/>
              <w:lang w:bidi="fr-FR"/>
            </w:rPr>
            <w:t>Compte rendu</w:t>
          </w:r>
        </w:sdtContent>
      </w:sdt>
    </w:p>
    <w:p w14:paraId="37982410" w14:textId="53B9F39E" w:rsidR="005E10FA" w:rsidRPr="005E10FA" w:rsidRDefault="005E10FA" w:rsidP="005E10FA">
      <w:pPr>
        <w:pStyle w:val="Titre"/>
        <w:rPr>
          <w:sz w:val="24"/>
          <w:szCs w:val="24"/>
        </w:rPr>
      </w:pPr>
      <w:r w:rsidRPr="005E10FA">
        <w:rPr>
          <w:rStyle w:val="Rfrencelgre"/>
          <w:caps w:val="0"/>
          <w:sz w:val="24"/>
          <w:szCs w:val="24"/>
        </w:rPr>
        <w:t>Seconde réunion</w:t>
      </w:r>
      <w:r w:rsidR="00737063" w:rsidRPr="00737063">
        <w:rPr>
          <w:noProof/>
        </w:rPr>
        <w:t xml:space="preserve"> </w:t>
      </w:r>
    </w:p>
    <w:p w14:paraId="534CAFE8" w14:textId="3559E3EC" w:rsidR="00A979E1" w:rsidRDefault="00A979E1" w:rsidP="00111746">
      <w:pPr>
        <w:pStyle w:val="Titre2"/>
        <w:pBdr>
          <w:top w:val="single" w:sz="4" w:space="0" w:color="1B587C" w:themeColor="accent3"/>
        </w:pBdr>
        <w:ind w:left="0"/>
      </w:pPr>
    </w:p>
    <w:tbl>
      <w:tblPr>
        <w:tblW w:w="496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les informations sur la réunion"/>
      </w:tblPr>
      <w:tblGrid>
        <w:gridCol w:w="5193"/>
        <w:gridCol w:w="5202"/>
      </w:tblGrid>
      <w:tr w:rsidR="00A979E1" w14:paraId="04D36743" w14:textId="77777777" w:rsidTr="00737063">
        <w:trPr>
          <w:trHeight w:val="1962"/>
        </w:trPr>
        <w:tc>
          <w:tcPr>
            <w:tcW w:w="5193" w:type="dxa"/>
            <w:tcBorders>
              <w:right w:val="single" w:sz="4" w:space="0" w:color="auto"/>
            </w:tcBorders>
          </w:tcPr>
          <w:tbl>
            <w:tblPr>
              <w:tblW w:w="5192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indiquant l’organisateur de la réunion, le type de réunion, l’animateur, le secrétaire et le maître du temps"/>
            </w:tblPr>
            <w:tblGrid>
              <w:gridCol w:w="2319"/>
              <w:gridCol w:w="2873"/>
            </w:tblGrid>
            <w:tr w:rsidR="00A979E1" w14:paraId="0AF2F0EF" w14:textId="77777777" w:rsidTr="00737063">
              <w:trPr>
                <w:trHeight w:val="557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40052E93" w14:textId="67E4DC66" w:rsidR="00A979E1" w:rsidRPr="00A979E1" w:rsidRDefault="00505DD1" w:rsidP="00A979E1">
                  <w:pPr>
                    <w:pStyle w:val="Titre3"/>
                  </w:pPr>
                  <w:r>
                    <w:t>Lieu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single" w:sz="4" w:space="0" w:color="auto"/>
                  </w:tcBorders>
                </w:tcPr>
                <w:p w14:paraId="21D88855" w14:textId="3125718E" w:rsidR="00A979E1" w:rsidRPr="00737063" w:rsidRDefault="00505DD1" w:rsidP="00D578F4">
                  <w:pPr>
                    <w:spacing w:after="0"/>
                    <w:rPr>
                      <w:color w:val="F9B268" w:themeColor="accent1" w:themeTint="99"/>
                    </w:rPr>
                  </w:pPr>
                  <w:r>
                    <w:t>Visio-conférence</w:t>
                  </w:r>
                </w:p>
              </w:tc>
            </w:tr>
            <w:tr w:rsidR="00A979E1" w14:paraId="16BA4FE3" w14:textId="77777777" w:rsidTr="00737063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2511C250" w14:textId="2330A696" w:rsidR="00A979E1" w:rsidRPr="00A979E1" w:rsidRDefault="005E10FA" w:rsidP="00A979E1">
                  <w:pPr>
                    <w:pStyle w:val="Titre3"/>
                  </w:pPr>
                  <w:r>
                    <w:t>Date et heure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35584776" w14:textId="52975F4D" w:rsidR="00A979E1" w:rsidRDefault="005E10FA" w:rsidP="00D578F4">
                  <w:pPr>
                    <w:spacing w:after="0"/>
                  </w:pPr>
                  <w:r>
                    <w:t>07/03/2022 à 17h05</w:t>
                  </w:r>
                </w:p>
              </w:tc>
            </w:tr>
            <w:tr w:rsidR="00A979E1" w14:paraId="2B314BCC" w14:textId="77777777" w:rsidTr="00737063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04977F06" w14:textId="49FAC215" w:rsidR="00A979E1" w:rsidRPr="00A979E1" w:rsidRDefault="005E10FA" w:rsidP="00A979E1">
                  <w:pPr>
                    <w:pStyle w:val="Titre3"/>
                  </w:pPr>
                  <w:r>
                    <w:t>Absents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42F0CE90" w14:textId="4B942F9C" w:rsidR="00A979E1" w:rsidRDefault="005E10FA" w:rsidP="00D578F4">
                  <w:pPr>
                    <w:spacing w:after="0"/>
                  </w:pPr>
                  <w:r>
                    <w:t>Aucun</w:t>
                  </w:r>
                </w:p>
              </w:tc>
            </w:tr>
            <w:tr w:rsidR="00505DD1" w14:paraId="7BEEFD0A" w14:textId="77777777" w:rsidTr="00737063">
              <w:trPr>
                <w:trHeight w:val="341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1D3590A7" w14:textId="1EB95041" w:rsidR="00505DD1" w:rsidRPr="00A979E1" w:rsidRDefault="00505DD1" w:rsidP="00505DD1">
                  <w:pPr>
                    <w:pStyle w:val="Titre3"/>
                  </w:pPr>
                  <w:r>
                    <w:t>Rédacteur du compte-rendu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2AFB0B58" w14:textId="37C39F9B" w:rsidR="00505DD1" w:rsidRDefault="00505DD1" w:rsidP="00505DD1">
                  <w:pPr>
                    <w:spacing w:after="0"/>
                  </w:pPr>
                  <w:r>
                    <w:t>Guillaume TRITSCH</w:t>
                  </w:r>
                </w:p>
              </w:tc>
            </w:tr>
            <w:tr w:rsidR="00505DD1" w14:paraId="718CCFAD" w14:textId="77777777" w:rsidTr="00737063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1A6E732E" w14:textId="77AB54E2" w:rsidR="00505DD1" w:rsidRPr="00A979E1" w:rsidRDefault="005E10FA" w:rsidP="00505DD1">
                  <w:pPr>
                    <w:pStyle w:val="Titre3"/>
                  </w:pPr>
                  <w:r>
                    <w:t>Date de rédaction</w:t>
                  </w:r>
                </w:p>
              </w:tc>
              <w:tc>
                <w:tcPr>
                  <w:tcW w:w="2873" w:type="dxa"/>
                  <w:tcBorders>
                    <w:right w:val="single" w:sz="4" w:space="0" w:color="auto"/>
                  </w:tcBorders>
                </w:tcPr>
                <w:p w14:paraId="1A4559A5" w14:textId="03FDD456" w:rsidR="005E10FA" w:rsidRDefault="005E10FA" w:rsidP="005E10FA">
                  <w:pPr>
                    <w:spacing w:after="0"/>
                  </w:pPr>
                  <w:r>
                    <w:t>13/03/2022</w:t>
                  </w:r>
                </w:p>
              </w:tc>
            </w:tr>
          </w:tbl>
          <w:p w14:paraId="42081DA7" w14:textId="77777777" w:rsidR="00A979E1" w:rsidRDefault="00A979E1" w:rsidP="00D578F4">
            <w:pPr>
              <w:spacing w:after="0"/>
            </w:pPr>
          </w:p>
        </w:tc>
        <w:tc>
          <w:tcPr>
            <w:tcW w:w="5202" w:type="dxa"/>
            <w:tcBorders>
              <w:left w:val="single" w:sz="4" w:space="0" w:color="auto"/>
            </w:tcBorders>
          </w:tcPr>
          <w:p w14:paraId="4C66689B" w14:textId="28BE16B1" w:rsidR="00A979E1" w:rsidRDefault="003E58D1" w:rsidP="003E58D1">
            <w:pPr>
              <w:pStyle w:val="Titre3"/>
              <w:rPr>
                <w:lang w:bidi="fr-FR"/>
              </w:rPr>
            </w:pPr>
            <w:r w:rsidRPr="003E58D1">
              <w:rPr>
                <w:lang w:bidi="fr-FR"/>
              </w:rPr>
              <w:t>Membres présents</w:t>
            </w:r>
          </w:p>
          <w:p w14:paraId="157899BB" w14:textId="77777777" w:rsidR="00EE0AFC" w:rsidRDefault="00EE0AFC" w:rsidP="003E58D1">
            <w:pPr>
              <w:pStyle w:val="Titre3"/>
              <w:rPr>
                <w:lang w:bidi="fr-FR"/>
              </w:rPr>
            </w:pPr>
          </w:p>
          <w:tbl>
            <w:tblPr>
              <w:tblStyle w:val="Tableausimp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2601"/>
            </w:tblGrid>
            <w:tr w:rsidR="00EE0AFC" w14:paraId="46839AE7" w14:textId="77777777" w:rsidTr="00884C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34A840B8" w14:textId="42D308DA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 w:rsidRPr="00EE0AFC"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Nicolas</w:t>
                  </w:r>
                </w:p>
              </w:tc>
              <w:tc>
                <w:tcPr>
                  <w:tcW w:w="2601" w:type="dxa"/>
                </w:tcPr>
                <w:p w14:paraId="35C7A14B" w14:textId="18E1307C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 w:rsidRPr="00EE0AFC"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DARGAZANLI</w:t>
                  </w:r>
                </w:p>
              </w:tc>
            </w:tr>
            <w:tr w:rsidR="00EE0AFC" w14:paraId="44B2D27B" w14:textId="77777777" w:rsidTr="00884C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41DA75E5" w14:textId="5B127FFE" w:rsidR="00EE0AFC" w:rsidRPr="00EE0AFC" w:rsidRDefault="00884C10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Kepa</w:t>
                  </w:r>
                </w:p>
              </w:tc>
              <w:tc>
                <w:tcPr>
                  <w:tcW w:w="2601" w:type="dxa"/>
                </w:tcPr>
                <w:p w14:paraId="74E9B432" w14:textId="03249DE4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EYH</w:t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E</w:t>
                  </w: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RAB</w:t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I</w:t>
                  </w: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DE</w:t>
                  </w:r>
                </w:p>
              </w:tc>
            </w:tr>
            <w:tr w:rsidR="00EE0AFC" w14:paraId="1D131658" w14:textId="77777777" w:rsidTr="00884C10">
              <w:trPr>
                <w:trHeight w:val="4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1B419D51" w14:textId="77AE6B05" w:rsidR="00EE0AFC" w:rsidRPr="00EE0AFC" w:rsidRDefault="00884C10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Alexandre</w:t>
                  </w:r>
                </w:p>
              </w:tc>
              <w:tc>
                <w:tcPr>
                  <w:tcW w:w="2601" w:type="dxa"/>
                </w:tcPr>
                <w:p w14:paraId="3F3CDDBB" w14:textId="70C876E5" w:rsidR="00EE0AFC" w:rsidRPr="00EE0AFC" w:rsidRDefault="00EE0AFC" w:rsidP="003E58D1">
                  <w:pPr>
                    <w:pStyle w:val="Titre3"/>
                    <w:ind w:left="0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MAURICE</w:t>
                  </w:r>
                </w:p>
              </w:tc>
            </w:tr>
            <w:tr w:rsidR="00EE0AFC" w14:paraId="1744A597" w14:textId="77777777" w:rsidTr="00884C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004CE56B" w14:textId="04D0F779" w:rsidR="00EE0AFC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  <w:r w:rsidRPr="00EE0AFC"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  <w:t>Guillaume</w:t>
                  </w:r>
                </w:p>
              </w:tc>
              <w:tc>
                <w:tcPr>
                  <w:tcW w:w="2601" w:type="dxa"/>
                </w:tcPr>
                <w:p w14:paraId="2109FD3C" w14:textId="7E03EDEB" w:rsidR="00E66595" w:rsidRPr="00EE0AFC" w:rsidRDefault="00EE0AFC" w:rsidP="00884C10">
                  <w:pPr>
                    <w:pStyle w:val="Titre3"/>
                    <w:spacing w:before="0"/>
                    <w:ind w:left="0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3E58D1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TRITSC</w:t>
                  </w:r>
                  <w:r w:rsidR="00E66595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H</w:t>
                  </w:r>
                </w:p>
              </w:tc>
            </w:tr>
            <w:tr w:rsidR="00E66595" w14:paraId="1111EEE5" w14:textId="77777777" w:rsidTr="00884C10">
              <w:trPr>
                <w:trHeight w:val="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6F0D6B92" w14:textId="7EE5BD1A" w:rsidR="00E66595" w:rsidRPr="00EE0AFC" w:rsidRDefault="00E66595" w:rsidP="00884C10">
                  <w:pPr>
                    <w:pStyle w:val="Titre3"/>
                    <w:spacing w:before="0"/>
                    <w:ind w:left="0"/>
                    <w:outlineLvl w:val="2"/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pacing w:val="4"/>
                      <w:szCs w:val="22"/>
                      <w:lang w:bidi="fr-FR"/>
                    </w:rPr>
                  </w:pPr>
                </w:p>
              </w:tc>
              <w:tc>
                <w:tcPr>
                  <w:tcW w:w="2601" w:type="dxa"/>
                </w:tcPr>
                <w:p w14:paraId="70E4B573" w14:textId="25EE8E9C" w:rsidR="00E66595" w:rsidRPr="00E66595" w:rsidRDefault="00E66595" w:rsidP="00884C10">
                  <w:pPr>
                    <w:pStyle w:val="Titre3"/>
                    <w:spacing w:before="0"/>
                    <w:ind w:left="0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</w:pPr>
                  <w:r w:rsidRPr="00E66595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M. C</w:t>
                  </w:r>
                  <w:r w:rsidR="003803A0">
                    <w:rPr>
                      <w:rFonts w:asciiTheme="minorHAnsi" w:eastAsiaTheme="minorHAnsi" w:hAnsiTheme="minorHAnsi" w:cstheme="minorBidi"/>
                      <w:color w:val="auto"/>
                      <w:spacing w:val="4"/>
                      <w:szCs w:val="22"/>
                      <w:lang w:bidi="fr-FR"/>
                    </w:rPr>
                    <w:t>HBEIR</w:t>
                  </w:r>
                </w:p>
              </w:tc>
            </w:tr>
          </w:tbl>
          <w:p w14:paraId="0FC7F374" w14:textId="24F73A99" w:rsidR="003E58D1" w:rsidRDefault="003E58D1" w:rsidP="00EE0AFC">
            <w:pPr>
              <w:spacing w:before="0" w:after="0"/>
              <w:ind w:left="0"/>
            </w:pPr>
          </w:p>
        </w:tc>
      </w:tr>
    </w:tbl>
    <w:p w14:paraId="737EB6E7" w14:textId="6A0E5635" w:rsidR="005E10FA" w:rsidRDefault="005E10FA" w:rsidP="00111746">
      <w:pPr>
        <w:pStyle w:val="Titre1"/>
        <w:pBdr>
          <w:top w:val="single" w:sz="4" w:space="1" w:color="auto"/>
        </w:pBdr>
      </w:pPr>
    </w:p>
    <w:p w14:paraId="3BE98657" w14:textId="6DA47E1C" w:rsidR="00E66595" w:rsidRDefault="00635B26" w:rsidP="00E66595">
      <w:pPr>
        <w:pStyle w:val="Titre1"/>
      </w:pPr>
      <w:sdt>
        <w:sdtPr>
          <w:alias w:val="Sujets à l’ordre du jour :"/>
          <w:tag w:val="Sujets à l’ordre du jour :"/>
          <w:id w:val="-877550984"/>
          <w:placeholder>
            <w:docPart w:val="E0EABB4BCDAC470BBFD110B92C2357EE"/>
          </w:placeholder>
          <w:temporary/>
          <w:showingPlcHdr/>
          <w15:appearance w15:val="hidden"/>
        </w:sdtPr>
        <w:sdtEndPr/>
        <w:sdtContent>
          <w:r w:rsidR="00A979E1">
            <w:rPr>
              <w:lang w:bidi="fr-FR"/>
            </w:rPr>
            <w:t>Sujets à l’ordre du jour</w:t>
          </w:r>
        </w:sdtContent>
      </w:sdt>
    </w:p>
    <w:p w14:paraId="6E88E764" w14:textId="10FC9F02" w:rsidR="00E66595" w:rsidRDefault="00E66595" w:rsidP="003671E7">
      <w:pPr>
        <w:spacing w:after="0"/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</w:pPr>
      <w:r w:rsidRPr="00E66595"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  <w:t>Présenter l’état d’avancement du projet, et obtenir un avis du professeur tuteur.</w:t>
      </w:r>
    </w:p>
    <w:p w14:paraId="10507180" w14:textId="2E070181" w:rsidR="003671E7" w:rsidRDefault="003671E7" w:rsidP="003671E7">
      <w:pPr>
        <w:spacing w:before="0"/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</w:pPr>
      <w:r>
        <w:rPr>
          <w:rFonts w:asciiTheme="majorHAnsi" w:eastAsiaTheme="majorEastAsia" w:hAnsiTheme="majorHAnsi" w:cstheme="majorBidi"/>
          <w:color w:val="1B587C" w:themeColor="accent3"/>
          <w:spacing w:val="0"/>
          <w:sz w:val="18"/>
          <w:szCs w:val="18"/>
          <w:lang w:eastAsia="ja-JP" w:bidi="fr-FR"/>
        </w:rPr>
        <w:t>Présenter les fonctionnalités de l’application avec un argumentaire.</w:t>
      </w:r>
    </w:p>
    <w:p w14:paraId="22A70AF2" w14:textId="0CD5B34A" w:rsidR="00E66595" w:rsidRPr="00E66595" w:rsidRDefault="00E66595" w:rsidP="00E66595">
      <w:pPr>
        <w:rPr>
          <w:rFonts w:asciiTheme="majorHAnsi" w:eastAsiaTheme="majorEastAsia" w:hAnsiTheme="majorHAnsi" w:cstheme="majorBidi"/>
          <w:caps/>
          <w:color w:val="1B587C" w:themeColor="accent3"/>
          <w:spacing w:val="0"/>
          <w:sz w:val="18"/>
          <w:szCs w:val="18"/>
          <w:lang w:eastAsia="ja-JP" w:bidi="fr-FR"/>
        </w:rPr>
      </w:pPr>
    </w:p>
    <w:p w14:paraId="117695DF" w14:textId="68FDAFB7" w:rsidR="00C94382" w:rsidRDefault="003671E7" w:rsidP="00025CFC">
      <w:pPr>
        <w:pStyle w:val="Titre1"/>
      </w:pPr>
      <w:r>
        <w:t>Sujet de discussion</w:t>
      </w:r>
    </w:p>
    <w:p w14:paraId="4113F603" w14:textId="7AF39D08" w:rsidR="00C94382" w:rsidRDefault="00C94382" w:rsidP="00C94382">
      <w:pPr>
        <w:pStyle w:val="Titre3"/>
      </w:pPr>
      <w:r>
        <w:t>Création de compte et système connexion</w:t>
      </w:r>
    </w:p>
    <w:p w14:paraId="487ABE74" w14:textId="3B52F9E9" w:rsidR="005220CB" w:rsidRPr="00C94382" w:rsidRDefault="005220CB" w:rsidP="00682AF3">
      <w:pPr>
        <w:spacing w:after="240"/>
      </w:pPr>
      <w:r w:rsidRPr="00C94382">
        <w:t>Doit-on créer un compte ? Si oui pour accéder à quelle fonctionnalité ?</w:t>
      </w:r>
    </w:p>
    <w:p w14:paraId="7C3077FE" w14:textId="24CECF3E" w:rsidR="005220CB" w:rsidRDefault="005220CB" w:rsidP="00682AF3">
      <w:pPr>
        <w:spacing w:before="0" w:after="0"/>
      </w:pPr>
      <w:r>
        <w:t>Apres discussion nous sommes arrivé à cette conclusion :</w:t>
      </w:r>
    </w:p>
    <w:p w14:paraId="2CF1313A" w14:textId="02DABF7A" w:rsidR="005220CB" w:rsidRDefault="005220CB" w:rsidP="00682AF3">
      <w:pPr>
        <w:pStyle w:val="Paragraphedeliste"/>
        <w:numPr>
          <w:ilvl w:val="0"/>
          <w:numId w:val="12"/>
        </w:numPr>
        <w:spacing w:before="0"/>
      </w:pPr>
      <w:r>
        <w:t xml:space="preserve">Pour visualiser des images ou événements en cours, </w:t>
      </w:r>
      <w:r w:rsidRPr="00921762">
        <w:rPr>
          <w:b/>
          <w:bCs/>
        </w:rPr>
        <w:t>aucune connexion requise</w:t>
      </w:r>
    </w:p>
    <w:p w14:paraId="1B5644F4" w14:textId="3E7C2C34" w:rsidR="005220CB" w:rsidRDefault="005220CB" w:rsidP="005220CB">
      <w:pPr>
        <w:pStyle w:val="Paragraphedeliste"/>
        <w:numPr>
          <w:ilvl w:val="0"/>
          <w:numId w:val="12"/>
        </w:numPr>
      </w:pPr>
      <w:r>
        <w:t xml:space="preserve">Pour modifier un évènement ou information de compte, </w:t>
      </w:r>
      <w:r w:rsidRPr="00921762">
        <w:rPr>
          <w:b/>
          <w:bCs/>
        </w:rPr>
        <w:t>connexion requise</w:t>
      </w:r>
    </w:p>
    <w:p w14:paraId="3CB8A646" w14:textId="1C1A2231" w:rsidR="005220CB" w:rsidRPr="00C94382" w:rsidRDefault="005220CB" w:rsidP="00BF5099">
      <w:pPr>
        <w:pStyle w:val="Paragraphedeliste"/>
        <w:numPr>
          <w:ilvl w:val="0"/>
          <w:numId w:val="12"/>
        </w:numPr>
      </w:pPr>
      <w:r>
        <w:t xml:space="preserve">Pour créer un </w:t>
      </w:r>
      <w:r w:rsidR="00BF5099">
        <w:t>évènement</w:t>
      </w:r>
      <w:r>
        <w:t xml:space="preserve"> </w:t>
      </w:r>
      <w:r w:rsidR="00BF5099">
        <w:t>ou publier des images</w:t>
      </w:r>
      <w:r w:rsidR="00BF5099">
        <w:t xml:space="preserve">, </w:t>
      </w:r>
      <w:r w:rsidR="00BF5099" w:rsidRPr="00921762">
        <w:rPr>
          <w:b/>
          <w:bCs/>
        </w:rPr>
        <w:t>connexion requise</w:t>
      </w:r>
    </w:p>
    <w:p w14:paraId="319E85A6" w14:textId="0D6043D6" w:rsidR="00C94382" w:rsidRDefault="00C94382" w:rsidP="00C94382">
      <w:pPr>
        <w:ind w:left="0"/>
      </w:pPr>
    </w:p>
    <w:p w14:paraId="41172895" w14:textId="5B6BB6B9" w:rsidR="00C94382" w:rsidRDefault="00B27402" w:rsidP="00C94382">
      <w:pPr>
        <w:pStyle w:val="Titre3"/>
      </w:pPr>
      <w:r>
        <w:t>Système de carte et représentation des évènements</w:t>
      </w:r>
    </w:p>
    <w:p w14:paraId="213D2DA0" w14:textId="65D2A83C" w:rsidR="00B27402" w:rsidRDefault="00C94382" w:rsidP="00C94382">
      <w:pPr>
        <w:ind w:left="0"/>
      </w:pPr>
      <w:r>
        <w:t xml:space="preserve"> Validation du système de carte par le professeur tuteur.</w:t>
      </w:r>
    </w:p>
    <w:p w14:paraId="1853EB17" w14:textId="666E964A" w:rsidR="00B27402" w:rsidRDefault="00B27402" w:rsidP="00C94382">
      <w:pPr>
        <w:ind w:left="0"/>
      </w:pPr>
    </w:p>
    <w:p w14:paraId="3B8872EB" w14:textId="5D8D0134" w:rsidR="00B27402" w:rsidRDefault="00B27402" w:rsidP="00B27402">
      <w:pPr>
        <w:pStyle w:val="Titre3"/>
      </w:pPr>
      <w:r>
        <w:t>Système de messagerie</w:t>
      </w:r>
    </w:p>
    <w:p w14:paraId="057407F4" w14:textId="7CC9B3C3" w:rsidR="00B27402" w:rsidRDefault="00B27402" w:rsidP="00682AF3">
      <w:pPr>
        <w:spacing w:after="0"/>
      </w:pPr>
      <w:r>
        <w:t>Simplification du système de messagerie.</w:t>
      </w:r>
    </w:p>
    <w:p w14:paraId="3B5F8476" w14:textId="610246A3" w:rsidR="00B27402" w:rsidRDefault="00B27402" w:rsidP="00682AF3">
      <w:pPr>
        <w:spacing w:before="0" w:after="0"/>
      </w:pPr>
      <w:r>
        <w:t>Pas de messagerie privée utilisateur à utilisateur pour le moment.</w:t>
      </w:r>
    </w:p>
    <w:p w14:paraId="2F5CB7E7" w14:textId="1159559E" w:rsidR="00B27402" w:rsidRDefault="00B27402" w:rsidP="00682AF3">
      <w:pPr>
        <w:spacing w:before="0" w:after="0"/>
      </w:pPr>
      <w:r>
        <w:t xml:space="preserve">On garde le système d’annonce et espace de discussion </w:t>
      </w:r>
      <w:r w:rsidR="003659A0">
        <w:t>au sein d’un évènement.</w:t>
      </w:r>
    </w:p>
    <w:p w14:paraId="21AC61AD" w14:textId="77777777" w:rsidR="00C94382" w:rsidRDefault="00C94382" w:rsidP="00C94382">
      <w:pPr>
        <w:ind w:left="0"/>
      </w:pPr>
    </w:p>
    <w:p w14:paraId="6D2EA2A7" w14:textId="3E4FB0D2" w:rsidR="00C94382" w:rsidRDefault="00B27402" w:rsidP="00B27402">
      <w:pPr>
        <w:pStyle w:val="Titre3"/>
      </w:pPr>
      <w:r>
        <w:t>Aspect juridique</w:t>
      </w:r>
    </w:p>
    <w:p w14:paraId="6D2B6B9C" w14:textId="16F9703C" w:rsidR="005220CB" w:rsidRDefault="003659A0" w:rsidP="00A979E1">
      <w:r>
        <w:t>Mettre des outils en place pour protéger l’anonymat des personnes sur les images</w:t>
      </w:r>
      <w:r w:rsidR="00E14763">
        <w:t>, tel qu’un outil de floutage manuel lors de la publication d’une image.</w:t>
      </w:r>
    </w:p>
    <w:p w14:paraId="45173EE6" w14:textId="1F43D2D9" w:rsidR="003659A0" w:rsidRDefault="003659A0" w:rsidP="00A979E1">
      <w:r>
        <w:t xml:space="preserve">L’utilisateur encours les risques </w:t>
      </w:r>
      <w:r w:rsidR="00E14763">
        <w:t>s’il</w:t>
      </w:r>
      <w:r>
        <w:t xml:space="preserve"> ne respecte pas les CGU de l’application.</w:t>
      </w:r>
      <w:r w:rsidR="00E14763">
        <w:t xml:space="preserve"> Les CGU garantissant lors de la publication d’une image que les personnes identifiables sur l’image sont consentantes.</w:t>
      </w:r>
    </w:p>
    <w:p w14:paraId="07FC8E13" w14:textId="7EE32E10" w:rsidR="00E14763" w:rsidRDefault="00E14763" w:rsidP="00A979E1"/>
    <w:p w14:paraId="6C6B20BC" w14:textId="5C4DF459" w:rsidR="00E14763" w:rsidRDefault="00E14763" w:rsidP="00E14763">
      <w:pPr>
        <w:pStyle w:val="Titre3"/>
      </w:pPr>
      <w:r>
        <w:t>Stockage des images</w:t>
      </w:r>
    </w:p>
    <w:p w14:paraId="35A3DF90" w14:textId="68219F87" w:rsidR="00E14763" w:rsidRDefault="00E14763" w:rsidP="00682AF3">
      <w:r>
        <w:t xml:space="preserve">Stockage des images dans des centres de stockage (ex : disque dure), et l’accès aux images passe par un chemin d’accès se trouvent dans une base de </w:t>
      </w:r>
      <w:r w:rsidR="00CF6DF6">
        <w:t>données</w:t>
      </w:r>
      <w:r>
        <w:t>.</w:t>
      </w:r>
    </w:p>
    <w:p w14:paraId="227742A0" w14:textId="5443A7D3" w:rsidR="00CF6DF6" w:rsidRDefault="00CF6DF6" w:rsidP="00E14763"/>
    <w:p w14:paraId="428A303B" w14:textId="175DCCC8" w:rsidR="00CF6DF6" w:rsidRDefault="00CF6DF6" w:rsidP="00CF6DF6">
      <w:pPr>
        <w:pStyle w:val="Titre3"/>
      </w:pPr>
      <w:r>
        <w:t>Représentation des évènements et informations</w:t>
      </w:r>
    </w:p>
    <w:p w14:paraId="5FE53942" w14:textId="5725A8A5" w:rsidR="00CF6DF6" w:rsidRDefault="00CF6DF6" w:rsidP="00CF6DF6">
      <w:r>
        <w:t>Un évènement est défini non plus seulement par un nom, une date, et un lieu, mais également un type ou un domaine (évènement sportif, musical, …).</w:t>
      </w:r>
    </w:p>
    <w:p w14:paraId="5EE79F70" w14:textId="77777777" w:rsidR="00682AF3" w:rsidRDefault="00CF6DF6" w:rsidP="00CF6DF6">
      <w:r>
        <w:t xml:space="preserve">Gérer un système de sous évènement décomposant un évènement majeur (par exemple l’évènement « Coupe du monde de football 2022 » peut être décomposé en sous évènement par match). </w:t>
      </w:r>
    </w:p>
    <w:p w14:paraId="4260ADAF" w14:textId="5709216F" w:rsidR="00682AF3" w:rsidRDefault="00CF6DF6" w:rsidP="00682AF3">
      <w:r>
        <w:t>Les sous évènements héritent de leur propre salon d’annonce</w:t>
      </w:r>
      <w:r w:rsidR="00682AF3">
        <w:t>, en plus d’un salon d’annonce global à l’événement.</w:t>
      </w:r>
    </w:p>
    <w:p w14:paraId="145495A4" w14:textId="0BFD60CA" w:rsidR="00682AF3" w:rsidRDefault="00682AF3" w:rsidP="00682AF3"/>
    <w:p w14:paraId="1276DF4E" w14:textId="553CCDFB" w:rsidR="00682AF3" w:rsidRDefault="00025CFC" w:rsidP="00025CFC">
      <w:pPr>
        <w:pStyle w:val="Titre3"/>
      </w:pPr>
      <w:r>
        <w:t>Remarque résultant de la réunion</w:t>
      </w:r>
    </w:p>
    <w:p w14:paraId="69B55D36" w14:textId="38E5085D" w:rsidR="00682AF3" w:rsidRDefault="00682AF3" w:rsidP="00682AF3">
      <w:r>
        <w:t>Recommencer l’étude de l’existant</w:t>
      </w:r>
      <w:r w:rsidR="00025CFC">
        <w:t xml:space="preserve"> en organisant mieux la méthode de recherche et les résultats obtenue.</w:t>
      </w:r>
    </w:p>
    <w:p w14:paraId="457EAF14" w14:textId="5097114F" w:rsidR="00025CFC" w:rsidRDefault="00025CFC" w:rsidP="00682AF3">
      <w:r>
        <w:t>Le projet reste une application web responsive.</w:t>
      </w:r>
    </w:p>
    <w:p w14:paraId="4E7FF238" w14:textId="1D7C251D" w:rsidR="00E719B4" w:rsidRDefault="00E719B4" w:rsidP="00682AF3"/>
    <w:p w14:paraId="3EA88A0C" w14:textId="509163F2" w:rsidR="00E719B4" w:rsidRDefault="00E719B4" w:rsidP="00E719B4">
      <w:pPr>
        <w:pStyle w:val="Titre1"/>
      </w:pPr>
      <w:r>
        <w:t>Prochaine reunion</w:t>
      </w:r>
    </w:p>
    <w:p w14:paraId="74B42D1A" w14:textId="1AF18E01" w:rsidR="00E719B4" w:rsidRDefault="00E719B4" w:rsidP="00E719B4">
      <w:pPr>
        <w:pStyle w:val="Titre3"/>
      </w:pPr>
      <w:r>
        <w:t>Date </w:t>
      </w:r>
    </w:p>
    <w:p w14:paraId="3FE18592" w14:textId="53F02C4F" w:rsidR="00E719B4" w:rsidRDefault="00E719B4" w:rsidP="00E719B4">
      <w:r>
        <w:t>A fixer avec les différents membres</w:t>
      </w:r>
    </w:p>
    <w:p w14:paraId="7D940BF9" w14:textId="77777777" w:rsidR="00E719B4" w:rsidRDefault="00E719B4" w:rsidP="00E719B4">
      <w:pPr>
        <w:pStyle w:val="Titre3"/>
      </w:pPr>
    </w:p>
    <w:p w14:paraId="44CABC14" w14:textId="30CA3FBB" w:rsidR="00E719B4" w:rsidRDefault="00E719B4" w:rsidP="00E719B4">
      <w:pPr>
        <w:pStyle w:val="Titre3"/>
      </w:pPr>
      <w:r>
        <w:t>Ordre du jour</w:t>
      </w:r>
    </w:p>
    <w:p w14:paraId="52B0E073" w14:textId="709837BC" w:rsidR="00E719B4" w:rsidRDefault="00E719B4" w:rsidP="00E719B4">
      <w:r>
        <w:t>Aborder les potentiel modifications du projet</w:t>
      </w:r>
    </w:p>
    <w:p w14:paraId="1A9F15F8" w14:textId="03972D8F" w:rsidR="00E719B4" w:rsidRDefault="00E719B4" w:rsidP="00E719B4">
      <w:r>
        <w:t>Avancer sur les prochains livrables à rendre</w:t>
      </w:r>
    </w:p>
    <w:p w14:paraId="2D9BF89C" w14:textId="539D3A88" w:rsidR="00025CFC" w:rsidRDefault="00025CFC" w:rsidP="00682AF3"/>
    <w:p w14:paraId="51DB66A5" w14:textId="77777777" w:rsidR="00025CFC" w:rsidRDefault="00025CFC" w:rsidP="00682AF3"/>
    <w:sectPr w:rsidR="00025CFC" w:rsidSect="000746C7">
      <w:footerReference w:type="default" r:id="rId10"/>
      <w:footerReference w:type="firs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1336" w14:textId="77777777" w:rsidR="00635B26" w:rsidRDefault="00635B26">
      <w:pPr>
        <w:spacing w:after="0"/>
      </w:pPr>
      <w:r>
        <w:separator/>
      </w:r>
    </w:p>
  </w:endnote>
  <w:endnote w:type="continuationSeparator" w:id="0">
    <w:p w14:paraId="60372405" w14:textId="77777777" w:rsidR="00635B26" w:rsidRDefault="00635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110B" w14:textId="77777777" w:rsidR="00CB50F2" w:rsidRDefault="00CB50F2" w:rsidP="00CB50F2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E70F21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369A" w14:textId="2BA07E73" w:rsidR="00B71FD8" w:rsidRDefault="00B71FD8" w:rsidP="00B71FD8">
    <w:pPr>
      <w:pStyle w:val="Pieddepage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DE08" w14:textId="77777777" w:rsidR="00635B26" w:rsidRDefault="00635B26">
      <w:pPr>
        <w:spacing w:after="0"/>
      </w:pPr>
      <w:r>
        <w:separator/>
      </w:r>
    </w:p>
  </w:footnote>
  <w:footnote w:type="continuationSeparator" w:id="0">
    <w:p w14:paraId="0B902B81" w14:textId="77777777" w:rsidR="00635B26" w:rsidRDefault="00635B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F6269F"/>
    <w:multiLevelType w:val="hybridMultilevel"/>
    <w:tmpl w:val="B4F23138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499697E"/>
    <w:multiLevelType w:val="hybridMultilevel"/>
    <w:tmpl w:val="C572450E"/>
    <w:lvl w:ilvl="0" w:tplc="74A206FE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D1"/>
    <w:rsid w:val="00025CFC"/>
    <w:rsid w:val="00070820"/>
    <w:rsid w:val="000746C7"/>
    <w:rsid w:val="001005E5"/>
    <w:rsid w:val="00107A25"/>
    <w:rsid w:val="00111746"/>
    <w:rsid w:val="001118FD"/>
    <w:rsid w:val="00152CC8"/>
    <w:rsid w:val="0017681F"/>
    <w:rsid w:val="001C4546"/>
    <w:rsid w:val="002B6C94"/>
    <w:rsid w:val="002E7469"/>
    <w:rsid w:val="002F4ABE"/>
    <w:rsid w:val="003659A0"/>
    <w:rsid w:val="003671E7"/>
    <w:rsid w:val="003803A0"/>
    <w:rsid w:val="003B1BCE"/>
    <w:rsid w:val="003C1B81"/>
    <w:rsid w:val="003C6B6C"/>
    <w:rsid w:val="003E58D1"/>
    <w:rsid w:val="0041439B"/>
    <w:rsid w:val="00444D8F"/>
    <w:rsid w:val="00505DD1"/>
    <w:rsid w:val="005220CB"/>
    <w:rsid w:val="0052642B"/>
    <w:rsid w:val="00557792"/>
    <w:rsid w:val="005D3593"/>
    <w:rsid w:val="005E10FA"/>
    <w:rsid w:val="005E7D19"/>
    <w:rsid w:val="00635B26"/>
    <w:rsid w:val="0066086F"/>
    <w:rsid w:val="00672A6F"/>
    <w:rsid w:val="00682AF3"/>
    <w:rsid w:val="006928B4"/>
    <w:rsid w:val="006D571F"/>
    <w:rsid w:val="006F5A3F"/>
    <w:rsid w:val="00714174"/>
    <w:rsid w:val="007253CC"/>
    <w:rsid w:val="00737063"/>
    <w:rsid w:val="008431CB"/>
    <w:rsid w:val="00884C10"/>
    <w:rsid w:val="008E2FAF"/>
    <w:rsid w:val="00921762"/>
    <w:rsid w:val="0093449B"/>
    <w:rsid w:val="00962C09"/>
    <w:rsid w:val="009916AE"/>
    <w:rsid w:val="00A979E1"/>
    <w:rsid w:val="00B27402"/>
    <w:rsid w:val="00B45E12"/>
    <w:rsid w:val="00B71FD8"/>
    <w:rsid w:val="00BF5099"/>
    <w:rsid w:val="00C9013A"/>
    <w:rsid w:val="00C94382"/>
    <w:rsid w:val="00CB50F2"/>
    <w:rsid w:val="00CF5C61"/>
    <w:rsid w:val="00CF6DF6"/>
    <w:rsid w:val="00D6466C"/>
    <w:rsid w:val="00D90A37"/>
    <w:rsid w:val="00DC2307"/>
    <w:rsid w:val="00E14763"/>
    <w:rsid w:val="00E52810"/>
    <w:rsid w:val="00E66595"/>
    <w:rsid w:val="00E70F21"/>
    <w:rsid w:val="00E719B4"/>
    <w:rsid w:val="00EB43FE"/>
    <w:rsid w:val="00EE0AFC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FF3CD"/>
  <w15:chartTrackingRefBased/>
  <w15:docId w15:val="{DED02F6C-86CA-4D50-ADFC-193D4C4A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Titre1">
    <w:name w:val="heading 1"/>
    <w:basedOn w:val="Normal"/>
    <w:link w:val="Titre1C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Titre2">
    <w:name w:val="heading 2"/>
    <w:basedOn w:val="Normal"/>
    <w:link w:val="Titre2C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Titre3">
    <w:name w:val="heading 3"/>
    <w:basedOn w:val="Normal"/>
    <w:link w:val="Titre3C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ompterenduderunion">
    <w:name w:val="Compte rendu de réunion"/>
    <w:basedOn w:val="Tableau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frencelgre">
    <w:name w:val="Subtle Reference"/>
    <w:basedOn w:val="Policepardfaut"/>
    <w:uiPriority w:val="2"/>
    <w:qFormat/>
    <w:rsid w:val="00CB50F2"/>
    <w:rPr>
      <w:caps/>
      <w:smallCaps w:val="0"/>
      <w:color w:val="9F2936" w:themeColor="accent2"/>
    </w:rPr>
  </w:style>
  <w:style w:type="paragraph" w:styleId="En-tte">
    <w:name w:val="header"/>
    <w:basedOn w:val="Normal"/>
    <w:link w:val="En-tteC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En-tteCar">
    <w:name w:val="En-tête Car"/>
    <w:basedOn w:val="Policepardfaut"/>
    <w:link w:val="En-tte"/>
    <w:uiPriority w:val="99"/>
    <w:rsid w:val="00A979E1"/>
    <w:rPr>
      <w:rFonts w:eastAsiaTheme="minorEastAsia"/>
      <w:szCs w:val="21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F5C61"/>
  </w:style>
  <w:style w:type="paragraph" w:styleId="Normalcentr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F5C6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F5C61"/>
    <w:rPr>
      <w:spacing w:val="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F5C6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F5C61"/>
    <w:rPr>
      <w:spacing w:val="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F5C61"/>
    <w:rPr>
      <w:spacing w:val="4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F5C61"/>
    <w:rPr>
      <w:spacing w:val="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F5C61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F5C61"/>
    <w:rPr>
      <w:spacing w:val="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F5C61"/>
    <w:rPr>
      <w:spacing w:val="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F5C61"/>
    <w:rPr>
      <w:spacing w:val="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F5C61"/>
    <w:rPr>
      <w:spacing w:val="4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F5C61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5C6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5C61"/>
    <w:rPr>
      <w:spacing w:val="4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5C6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5C61"/>
    <w:rPr>
      <w:b/>
      <w:bCs/>
      <w:spacing w:val="4"/>
      <w:szCs w:val="20"/>
    </w:rPr>
  </w:style>
  <w:style w:type="table" w:styleId="Listefonce">
    <w:name w:val="Dark List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F5C61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F5C61"/>
    <w:rPr>
      <w:spacing w:val="4"/>
    </w:rPr>
  </w:style>
  <w:style w:type="character" w:styleId="Accentuation">
    <w:name w:val="Emphasis"/>
    <w:basedOn w:val="Policepardfaut"/>
    <w:uiPriority w:val="20"/>
    <w:semiHidden/>
    <w:unhideWhenUsed/>
    <w:qFormat/>
    <w:rsid w:val="00CF5C61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5C61"/>
    <w:rPr>
      <w:spacing w:val="4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CB50F2"/>
    <w:rPr>
      <w:rFonts w:eastAsiaTheme="minorEastAsia"/>
      <w:szCs w:val="21"/>
      <w:lang w:eastAsia="ja-JP"/>
    </w:rPr>
  </w:style>
  <w:style w:type="character" w:styleId="Appelnotedebasdep">
    <w:name w:val="foot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5C61"/>
    <w:rPr>
      <w:spacing w:val="4"/>
      <w:szCs w:val="20"/>
    </w:rPr>
  </w:style>
  <w:style w:type="table" w:styleId="TableauGrille1Clair">
    <w:name w:val="Grid Table 1 Light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3">
    <w:name w:val="Grid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Titre6Car">
    <w:name w:val="Titre 6 Car"/>
    <w:basedOn w:val="Policepardfaut"/>
    <w:link w:val="Titre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Titre7Car">
    <w:name w:val="Titre 7 Car"/>
    <w:basedOn w:val="Policepardfaut"/>
    <w:link w:val="Titre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Titre8Car">
    <w:name w:val="Titre 8 Car"/>
    <w:basedOn w:val="Policepardfaut"/>
    <w:link w:val="Titre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F5C61"/>
  </w:style>
  <w:style w:type="paragraph" w:styleId="AdresseHTML">
    <w:name w:val="HTML Address"/>
    <w:basedOn w:val="Normal"/>
    <w:link w:val="AdresseHTMLC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F5C61"/>
    <w:rPr>
      <w:i/>
      <w:iCs/>
      <w:spacing w:val="4"/>
    </w:rPr>
  </w:style>
  <w:style w:type="character" w:styleId="CitationHTML">
    <w:name w:val="HTML Cite"/>
    <w:basedOn w:val="Policepardfaut"/>
    <w:uiPriority w:val="99"/>
    <w:semiHidden/>
    <w:unhideWhenUsed/>
    <w:rsid w:val="00CF5C6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F5C61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F5C6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Grilleclaire">
    <w:name w:val="Light Grid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CF5C61"/>
  </w:style>
  <w:style w:type="paragraph" w:styleId="Liste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2">
    <w:name w:val="List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3">
    <w:name w:val="List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F5C61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F5C61"/>
    <w:rPr>
      <w:spacing w:val="4"/>
    </w:rPr>
  </w:style>
  <w:style w:type="character" w:styleId="Numrodepage">
    <w:name w:val="page number"/>
    <w:basedOn w:val="Policepardfaut"/>
    <w:uiPriority w:val="99"/>
    <w:semiHidden/>
    <w:unhideWhenUsed/>
    <w:rsid w:val="00CF5C61"/>
  </w:style>
  <w:style w:type="table" w:styleId="Tableausimple1">
    <w:name w:val="Plain Table 1"/>
    <w:basedOn w:val="Tableau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lev">
    <w:name w:val="Strong"/>
    <w:basedOn w:val="Policepardfaut"/>
    <w:uiPriority w:val="22"/>
    <w:semiHidden/>
    <w:unhideWhenUsed/>
    <w:qFormat/>
    <w:rsid w:val="00CF5C61"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ccentuationlgre">
    <w:name w:val="Subtle Emphasis"/>
    <w:basedOn w:val="Policepardfaut"/>
    <w:uiPriority w:val="10"/>
    <w:qFormat/>
    <w:rsid w:val="00A979E1"/>
    <w:rPr>
      <w:i/>
      <w:iCs/>
      <w:color w:val="auto"/>
    </w:rPr>
  </w:style>
  <w:style w:type="table" w:styleId="Effetsdetableau3D1">
    <w:name w:val="Table 3D effects 1"/>
    <w:basedOn w:val="Tableau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reCar">
    <w:name w:val="Titre Car"/>
    <w:basedOn w:val="Policepardfaut"/>
    <w:link w:val="Titr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itreTR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Simple\AppData\Roaming\Microsoft\Templates\Compte%20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C067C047224AB7B2FC2B41D04CE4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0C0E-0A56-42EC-AC1E-F5AB69DA05BE}"/>
      </w:docPartPr>
      <w:docPartBody>
        <w:p w:rsidR="00000000" w:rsidRDefault="006D1557">
          <w:pPr>
            <w:pStyle w:val="F9C067C047224AB7B2FC2B41D04CE4BC"/>
          </w:pPr>
          <w:r>
            <w:rPr>
              <w:lang w:bidi="fr-FR"/>
            </w:rPr>
            <w:t>|</w:t>
          </w:r>
        </w:p>
      </w:docPartBody>
    </w:docPart>
    <w:docPart>
      <w:docPartPr>
        <w:name w:val="CE68191B678E412AB33BB9F3BF898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5F7B61-FC18-48E8-AA65-28AB5F00B730}"/>
      </w:docPartPr>
      <w:docPartBody>
        <w:p w:rsidR="00000000" w:rsidRDefault="006D1557">
          <w:pPr>
            <w:pStyle w:val="CE68191B678E412AB33BB9F3BF898C8E"/>
          </w:pPr>
          <w:r w:rsidRPr="00CB50F2">
            <w:rPr>
              <w:rStyle w:val="Rfrencelgre"/>
              <w:lang w:bidi="fr-FR"/>
            </w:rPr>
            <w:t>Compte rendu</w:t>
          </w:r>
        </w:p>
      </w:docPartBody>
    </w:docPart>
    <w:docPart>
      <w:docPartPr>
        <w:name w:val="E0EABB4BCDAC470BBFD110B92C2357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796D10-5110-418C-829F-3E74A069993D}"/>
      </w:docPartPr>
      <w:docPartBody>
        <w:p w:rsidR="00000000" w:rsidRDefault="006D1557">
          <w:pPr>
            <w:pStyle w:val="E0EABB4BCDAC470BBFD110B92C2357EE"/>
          </w:pPr>
          <w:r>
            <w:rPr>
              <w:lang w:bidi="fr-FR"/>
            </w:rPr>
            <w:t>Sujets à l’ordre du 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0E"/>
    <w:rsid w:val="0011540E"/>
    <w:rsid w:val="006D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BDB2D41D59B420D9946D536608946D8">
    <w:name w:val="EBDB2D41D59B420D9946D536608946D8"/>
  </w:style>
  <w:style w:type="paragraph" w:customStyle="1" w:styleId="F9C067C047224AB7B2FC2B41D04CE4BC">
    <w:name w:val="F9C067C047224AB7B2FC2B41D04CE4BC"/>
  </w:style>
  <w:style w:type="character" w:styleId="Rfrencelgre">
    <w:name w:val="Subtle Reference"/>
    <w:basedOn w:val="Policepardfaut"/>
    <w:uiPriority w:val="2"/>
    <w:qFormat/>
    <w:rPr>
      <w:caps/>
      <w:smallCaps w:val="0"/>
      <w:color w:val="ED7D31" w:themeColor="accent2"/>
    </w:rPr>
  </w:style>
  <w:style w:type="paragraph" w:customStyle="1" w:styleId="CE68191B678E412AB33BB9F3BF898C8E">
    <w:name w:val="CE68191B678E412AB33BB9F3BF898C8E"/>
  </w:style>
  <w:style w:type="paragraph" w:customStyle="1" w:styleId="E6248E20004C4A05BB54058ED733BB63">
    <w:name w:val="E6248E20004C4A05BB54058ED733BB63"/>
  </w:style>
  <w:style w:type="character" w:styleId="Accentuationlgre">
    <w:name w:val="Subtle Emphasis"/>
    <w:basedOn w:val="Policepardfaut"/>
    <w:uiPriority w:val="10"/>
    <w:qFormat/>
    <w:rPr>
      <w:i/>
      <w:iCs/>
      <w:color w:val="auto"/>
    </w:rPr>
  </w:style>
  <w:style w:type="paragraph" w:customStyle="1" w:styleId="5DC4DBA43C574035B793F1EE3A200B3D">
    <w:name w:val="5DC4DBA43C574035B793F1EE3A200B3D"/>
  </w:style>
  <w:style w:type="paragraph" w:customStyle="1" w:styleId="7C090D6162234E7F9C5087A2513D22C1">
    <w:name w:val="7C090D6162234E7F9C5087A2513D22C1"/>
  </w:style>
  <w:style w:type="paragraph" w:customStyle="1" w:styleId="F1098CDEDDAC4B5C915E88A9B21DFBBE">
    <w:name w:val="F1098CDEDDAC4B5C915E88A9B21DFBBE"/>
  </w:style>
  <w:style w:type="paragraph" w:customStyle="1" w:styleId="F4B8A6158A124ABAA0335B2E65FA8F0B">
    <w:name w:val="F4B8A6158A124ABAA0335B2E65FA8F0B"/>
  </w:style>
  <w:style w:type="paragraph" w:customStyle="1" w:styleId="D9BC5B757B2F45819EECE14701CEDDE4">
    <w:name w:val="D9BC5B757B2F45819EECE14701CEDDE4"/>
  </w:style>
  <w:style w:type="paragraph" w:customStyle="1" w:styleId="D7559287655E4CBAA7FD9F9EA603E8F0">
    <w:name w:val="D7559287655E4CBAA7FD9F9EA603E8F0"/>
  </w:style>
  <w:style w:type="paragraph" w:customStyle="1" w:styleId="E346C50E08C54A2E9C20AB584C9EA6E9">
    <w:name w:val="E346C50E08C54A2E9C20AB584C9EA6E9"/>
  </w:style>
  <w:style w:type="paragraph" w:customStyle="1" w:styleId="169BC1ADBE544D58A6CCE415058EA13D">
    <w:name w:val="169BC1ADBE544D58A6CCE415058EA13D"/>
  </w:style>
  <w:style w:type="paragraph" w:customStyle="1" w:styleId="0A6D15E189BA4D78B30C9A2A03A4CF56">
    <w:name w:val="0A6D15E189BA4D78B30C9A2A03A4CF56"/>
  </w:style>
  <w:style w:type="paragraph" w:customStyle="1" w:styleId="CE7ABA33F3CD41D4B4D1797A6B6D7A02">
    <w:name w:val="CE7ABA33F3CD41D4B4D1797A6B6D7A02"/>
  </w:style>
  <w:style w:type="paragraph" w:customStyle="1" w:styleId="E3810F80130E43DCA9EDC46C84573BED">
    <w:name w:val="E3810F80130E43DCA9EDC46C84573BED"/>
  </w:style>
  <w:style w:type="paragraph" w:customStyle="1" w:styleId="E1AA3907B5174E3CBD63FA2690F72146">
    <w:name w:val="E1AA3907B5174E3CBD63FA2690F72146"/>
  </w:style>
  <w:style w:type="paragraph" w:customStyle="1" w:styleId="0A972FD6539643D7B68FE11B61E4442B">
    <w:name w:val="0A972FD6539643D7B68FE11B61E4442B"/>
  </w:style>
  <w:style w:type="paragraph" w:customStyle="1" w:styleId="E0EABB4BCDAC470BBFD110B92C2357EE">
    <w:name w:val="E0EABB4BCDAC470BBFD110B92C2357EE"/>
  </w:style>
  <w:style w:type="paragraph" w:customStyle="1" w:styleId="E56C4432D15C4D8EB93B498960D54867">
    <w:name w:val="E56C4432D15C4D8EB93B498960D54867"/>
  </w:style>
  <w:style w:type="paragraph" w:customStyle="1" w:styleId="CE1A6073F8ED4B449AB651174D26DCCC">
    <w:name w:val="CE1A6073F8ED4B449AB651174D26DCCC"/>
  </w:style>
  <w:style w:type="paragraph" w:customStyle="1" w:styleId="3DBAAA2CE59641CA88BB3C0B3ED42152">
    <w:name w:val="3DBAAA2CE59641CA88BB3C0B3ED42152"/>
  </w:style>
  <w:style w:type="paragraph" w:customStyle="1" w:styleId="B5133010F44A47F09D938EC0EE441FE5">
    <w:name w:val="B5133010F44A47F09D938EC0EE441FE5"/>
  </w:style>
  <w:style w:type="paragraph" w:customStyle="1" w:styleId="D4F3B663B81C463191930C0C64D6787D">
    <w:name w:val="D4F3B663B81C463191930C0C64D6787D"/>
  </w:style>
  <w:style w:type="paragraph" w:customStyle="1" w:styleId="372006C984354FE3963FC8DC984C54D2">
    <w:name w:val="372006C984354FE3963FC8DC984C54D2"/>
  </w:style>
  <w:style w:type="paragraph" w:customStyle="1" w:styleId="5F8E6D9257F343549F56F7A51DD9F442">
    <w:name w:val="5F8E6D9257F343549F56F7A51DD9F442"/>
  </w:style>
  <w:style w:type="paragraph" w:customStyle="1" w:styleId="44AA67AEC8E241209C8DA7CC069FD23C">
    <w:name w:val="44AA67AEC8E241209C8DA7CC069FD23C"/>
  </w:style>
  <w:style w:type="paragraph" w:customStyle="1" w:styleId="00E017F9536745D4BD6B9CD75D9D3830">
    <w:name w:val="00E017F9536745D4BD6B9CD75D9D3830"/>
  </w:style>
  <w:style w:type="paragraph" w:customStyle="1" w:styleId="16B217EA7C1448B48A3982199F2693B6">
    <w:name w:val="16B217EA7C1448B48A3982199F2693B6"/>
  </w:style>
  <w:style w:type="paragraph" w:customStyle="1" w:styleId="505962C91F3A4E5A9E9522A68396E877">
    <w:name w:val="505962C91F3A4E5A9E9522A68396E877"/>
  </w:style>
  <w:style w:type="paragraph" w:customStyle="1" w:styleId="8F86D00776F1414CB4BD1F8090072434">
    <w:name w:val="8F86D00776F1414CB4BD1F8090072434"/>
  </w:style>
  <w:style w:type="paragraph" w:customStyle="1" w:styleId="08C1D51592F14F388967AB638466B169">
    <w:name w:val="08C1D51592F14F388967AB638466B169"/>
  </w:style>
  <w:style w:type="paragraph" w:customStyle="1" w:styleId="B9090063252C46D58F45AC31DD2FD9CC">
    <w:name w:val="B9090063252C46D58F45AC31DD2FD9CC"/>
  </w:style>
  <w:style w:type="paragraph" w:customStyle="1" w:styleId="64203C8BBED14221B01A2CCBAF64468D">
    <w:name w:val="64203C8BBED14221B01A2CCBAF64468D"/>
  </w:style>
  <w:style w:type="paragraph" w:customStyle="1" w:styleId="6038D6E7210D48A8AFC790BFB8707CD9">
    <w:name w:val="6038D6E7210D48A8AFC790BFB8707CD9"/>
  </w:style>
  <w:style w:type="paragraph" w:customStyle="1" w:styleId="C13C5E0BC11A4909B0D63F7E900BD917">
    <w:name w:val="C13C5E0BC11A4909B0D63F7E900BD917"/>
  </w:style>
  <w:style w:type="paragraph" w:customStyle="1" w:styleId="34BF0976D7DA48A8967EA4DD5965B077">
    <w:name w:val="34BF0976D7DA48A8967EA4DD5965B077"/>
  </w:style>
  <w:style w:type="paragraph" w:customStyle="1" w:styleId="AFD586058AF34272B4373E13A45E435E">
    <w:name w:val="AFD586058AF34272B4373E13A45E435E"/>
  </w:style>
  <w:style w:type="paragraph" w:customStyle="1" w:styleId="386FC2DEAE484701B7AA093706C91601">
    <w:name w:val="386FC2DEAE484701B7AA093706C91601"/>
  </w:style>
  <w:style w:type="paragraph" w:customStyle="1" w:styleId="2DDBAD59B67D49779D405A7B6BFEF138">
    <w:name w:val="2DDBAD59B67D49779D405A7B6BFEF138"/>
  </w:style>
  <w:style w:type="paragraph" w:customStyle="1" w:styleId="F206B7E5DAC24EB6B32516F9BACAC3CB">
    <w:name w:val="F206B7E5DAC24EB6B32516F9BACAC3CB"/>
  </w:style>
  <w:style w:type="paragraph" w:customStyle="1" w:styleId="2F20F432120F4F9C963D91B6475512B4">
    <w:name w:val="2F20F432120F4F9C963D91B6475512B4"/>
  </w:style>
  <w:style w:type="paragraph" w:customStyle="1" w:styleId="CFCA58EB75C24B85B64151FD2A63A2AB">
    <w:name w:val="CFCA58EB75C24B85B64151FD2A63A2AB"/>
  </w:style>
  <w:style w:type="paragraph" w:customStyle="1" w:styleId="C76E43DAB3384F2395B027017FD4DEC5">
    <w:name w:val="C76E43DAB3384F2395B027017FD4DEC5"/>
  </w:style>
  <w:style w:type="paragraph" w:customStyle="1" w:styleId="5F836053F2A748948CBCC96CC89C4E65">
    <w:name w:val="5F836053F2A748948CBCC96CC89C4E65"/>
  </w:style>
  <w:style w:type="paragraph" w:customStyle="1" w:styleId="9C9AD6A2C2114F079F04E558FD4B8E89">
    <w:name w:val="9C9AD6A2C2114F079F04E558FD4B8E89"/>
  </w:style>
  <w:style w:type="paragraph" w:customStyle="1" w:styleId="BFCAC6007D134CB08A42D9B58D4A1402">
    <w:name w:val="BFCAC6007D134CB08A42D9B58D4A1402"/>
  </w:style>
  <w:style w:type="paragraph" w:customStyle="1" w:styleId="10DA3ED365C540F3A0647E36B59D1E0A">
    <w:name w:val="10DA3ED365C540F3A0647E36B59D1E0A"/>
  </w:style>
  <w:style w:type="paragraph" w:customStyle="1" w:styleId="FF40952486D0430B92278B3A7FAA1CB2">
    <w:name w:val="FF40952486D0430B92278B3A7FAA1CB2"/>
  </w:style>
  <w:style w:type="paragraph" w:customStyle="1" w:styleId="DA02CA8C00F2462CAD3BE1CC49B3F655">
    <w:name w:val="DA02CA8C00F2462CAD3BE1CC49B3F655"/>
  </w:style>
  <w:style w:type="paragraph" w:customStyle="1" w:styleId="EFA8A2861E1643F592805E6ACF89447F">
    <w:name w:val="EFA8A2861E1643F592805E6ACF89447F"/>
  </w:style>
  <w:style w:type="paragraph" w:customStyle="1" w:styleId="398E00613BED4CA88EA4F33929C0A6CA">
    <w:name w:val="398E00613BED4CA88EA4F33929C0A6CA"/>
  </w:style>
  <w:style w:type="paragraph" w:customStyle="1" w:styleId="0B62CF4031EE4C73B08AEDB2C84FAA97">
    <w:name w:val="0B62CF4031EE4C73B08AEDB2C84FAA97"/>
  </w:style>
  <w:style w:type="paragraph" w:customStyle="1" w:styleId="83FDA50A5F324428A56B0DBF648D0A82">
    <w:name w:val="83FDA50A5F324428A56B0DBF648D0A82"/>
  </w:style>
  <w:style w:type="paragraph" w:customStyle="1" w:styleId="2189B47EE5D64BF59A8D7C71EE0823C4">
    <w:name w:val="2189B47EE5D64BF59A8D7C71EE0823C4"/>
  </w:style>
  <w:style w:type="paragraph" w:customStyle="1" w:styleId="9208428CD9474344B93FE74C7D9BF677">
    <w:name w:val="9208428CD9474344B93FE74C7D9BF677"/>
  </w:style>
  <w:style w:type="paragraph" w:customStyle="1" w:styleId="934C98B6C1774DD2B53B5E61C7268EB6">
    <w:name w:val="934C98B6C1774DD2B53B5E61C7268EB6"/>
  </w:style>
  <w:style w:type="paragraph" w:customStyle="1" w:styleId="B9FDB4AC81D0447BBC7BB9FE5BD3F143">
    <w:name w:val="B9FDB4AC81D0447BBC7BB9FE5BD3F143"/>
  </w:style>
  <w:style w:type="paragraph" w:customStyle="1" w:styleId="49F76D218C564B88898872ED449468D9">
    <w:name w:val="49F76D218C564B88898872ED449468D9"/>
  </w:style>
  <w:style w:type="paragraph" w:customStyle="1" w:styleId="3DD78C747D4C48C393C89A7B257266CC">
    <w:name w:val="3DD78C747D4C48C393C89A7B257266CC"/>
  </w:style>
  <w:style w:type="paragraph" w:customStyle="1" w:styleId="A8E89988CF4D40CAAFDDD46F491D481C">
    <w:name w:val="A8E89988CF4D40CAAFDDD46F491D481C"/>
  </w:style>
  <w:style w:type="paragraph" w:customStyle="1" w:styleId="604351CEF00E484395517D208BF4ABB6">
    <w:name w:val="604351CEF00E484395517D208BF4ABB6"/>
  </w:style>
  <w:style w:type="paragraph" w:customStyle="1" w:styleId="99491493C8344A2E9294C6E334E4C95A">
    <w:name w:val="99491493C8344A2E9294C6E334E4C95A"/>
  </w:style>
  <w:style w:type="paragraph" w:customStyle="1" w:styleId="AB63E07952F0439F8DCC82ACC7173C0E">
    <w:name w:val="AB63E07952F0439F8DCC82ACC7173C0E"/>
  </w:style>
  <w:style w:type="paragraph" w:customStyle="1" w:styleId="2BFDE08827F64C4990B4D8FE262DE0ED">
    <w:name w:val="2BFDE08827F64C4990B4D8FE262DE0ED"/>
  </w:style>
  <w:style w:type="paragraph" w:customStyle="1" w:styleId="7E038F9C32B249FC8C87ACDA7A243F7F">
    <w:name w:val="7E038F9C32B249FC8C87ACDA7A243F7F"/>
  </w:style>
  <w:style w:type="paragraph" w:customStyle="1" w:styleId="58FF03C04A294F53904E16529D78AEFE">
    <w:name w:val="58FF03C04A294F53904E16529D78AEFE"/>
  </w:style>
  <w:style w:type="paragraph" w:customStyle="1" w:styleId="E28F803E825C4C48A3309B3671E1446C">
    <w:name w:val="E28F803E825C4C48A3309B3671E1446C"/>
  </w:style>
  <w:style w:type="paragraph" w:customStyle="1" w:styleId="EA1F1F116E5542299CF1A6923CB40C45">
    <w:name w:val="EA1F1F116E5542299CF1A6923CB40C45"/>
  </w:style>
  <w:style w:type="paragraph" w:customStyle="1" w:styleId="4183481FBADC48E2B49D59F18B392595">
    <w:name w:val="4183481FBADC48E2B49D59F18B392595"/>
  </w:style>
  <w:style w:type="paragraph" w:customStyle="1" w:styleId="9B4697FFBE494072B02E7FC05E8B99FD">
    <w:name w:val="9B4697FFBE494072B02E7FC05E8B99FD"/>
  </w:style>
  <w:style w:type="paragraph" w:customStyle="1" w:styleId="8EE8D66CC4574A1787B2697D39DB19F6">
    <w:name w:val="8EE8D66CC4574A1787B2697D39DB19F6"/>
  </w:style>
  <w:style w:type="paragraph" w:customStyle="1" w:styleId="F95330960DCA41778EE592190D78F2C0">
    <w:name w:val="F95330960DCA41778EE592190D78F2C0"/>
  </w:style>
  <w:style w:type="paragraph" w:customStyle="1" w:styleId="534FE157A8124F919883A1FECF845C92">
    <w:name w:val="534FE157A8124F919883A1FECF845C92"/>
  </w:style>
  <w:style w:type="paragraph" w:customStyle="1" w:styleId="8C4AAB627F604B22B53BD43D4F5F80F6">
    <w:name w:val="8C4AAB627F604B22B53BD43D4F5F80F6"/>
  </w:style>
  <w:style w:type="paragraph" w:customStyle="1" w:styleId="4C8CFF7C4C4B4159A787AA538E2D9770">
    <w:name w:val="4C8CFF7C4C4B4159A787AA538E2D9770"/>
  </w:style>
  <w:style w:type="paragraph" w:customStyle="1" w:styleId="4EA5CEED2E36450194DC5DB9F5B655C1">
    <w:name w:val="4EA5CEED2E36450194DC5DB9F5B655C1"/>
  </w:style>
  <w:style w:type="paragraph" w:customStyle="1" w:styleId="436C196831424921AC0FE1FCC71EE97C">
    <w:name w:val="436C196831424921AC0FE1FCC71EE97C"/>
  </w:style>
  <w:style w:type="paragraph" w:customStyle="1" w:styleId="1AA24D50780645089A080FD02ABA4BFF">
    <w:name w:val="1AA24D50780645089A080FD02ABA4BFF"/>
  </w:style>
  <w:style w:type="paragraph" w:customStyle="1" w:styleId="98363E08D2D24C958F1C458C4EF48ABE">
    <w:name w:val="98363E08D2D24C958F1C458C4EF48ABE"/>
  </w:style>
  <w:style w:type="paragraph" w:customStyle="1" w:styleId="E0B4C1AE108C46C193DFEF34C776450F">
    <w:name w:val="E0B4C1AE108C46C193DFEF34C776450F"/>
  </w:style>
  <w:style w:type="paragraph" w:customStyle="1" w:styleId="C63215B8781A43509AD6498A3FCBEC63">
    <w:name w:val="C63215B8781A43509AD6498A3FCBEC63"/>
  </w:style>
  <w:style w:type="paragraph" w:customStyle="1" w:styleId="330CE541B8E64EAFB0B14549CFA64F58">
    <w:name w:val="330CE541B8E64EAFB0B14549CFA64F58"/>
  </w:style>
  <w:style w:type="paragraph" w:customStyle="1" w:styleId="8046AF07ABFC4D8682D97410D4CE1E55">
    <w:name w:val="8046AF07ABFC4D8682D97410D4CE1E55"/>
  </w:style>
  <w:style w:type="paragraph" w:customStyle="1" w:styleId="D234190DF84A4BAFAA19B2561C3A57FF">
    <w:name w:val="D234190DF84A4BAFAA19B2561C3A57FF"/>
  </w:style>
  <w:style w:type="paragraph" w:customStyle="1" w:styleId="A0A720B2C3CF481B8207D02DF860FC4B">
    <w:name w:val="A0A720B2C3CF481B8207D02DF860FC4B"/>
  </w:style>
  <w:style w:type="paragraph" w:customStyle="1" w:styleId="5AC9E97655744AD4B02FC853478D7CF7">
    <w:name w:val="5AC9E97655744AD4B02FC853478D7CF7"/>
  </w:style>
  <w:style w:type="paragraph" w:customStyle="1" w:styleId="43D4DD6A09BE4745AF241EA62BD6F4E4">
    <w:name w:val="43D4DD6A09BE4745AF241EA62BD6F4E4"/>
  </w:style>
  <w:style w:type="paragraph" w:customStyle="1" w:styleId="582E8DD725494F61989F59CDC497A047">
    <w:name w:val="582E8DD725494F61989F59CDC497A047"/>
  </w:style>
  <w:style w:type="paragraph" w:customStyle="1" w:styleId="3E7880ABACE94FC89A7424FD7D746BEE">
    <w:name w:val="3E7880ABACE94FC89A7424FD7D746BEE"/>
  </w:style>
  <w:style w:type="paragraph" w:customStyle="1" w:styleId="C83B94AF0039473C9B123F52CBE29328">
    <w:name w:val="C83B94AF0039473C9B123F52CBE29328"/>
  </w:style>
  <w:style w:type="paragraph" w:customStyle="1" w:styleId="BAD689C3A8E749FF89E986ED185E736D">
    <w:name w:val="BAD689C3A8E749FF89E986ED185E736D"/>
  </w:style>
  <w:style w:type="paragraph" w:customStyle="1" w:styleId="0771C09AECBC461992279473B66DD3C9">
    <w:name w:val="0771C09AECBC461992279473B66DD3C9"/>
  </w:style>
  <w:style w:type="paragraph" w:customStyle="1" w:styleId="A755F32CEF534CAB8C8F9FF8964A3A24">
    <w:name w:val="A755F32CEF534CAB8C8F9FF8964A3A24"/>
  </w:style>
  <w:style w:type="paragraph" w:customStyle="1" w:styleId="469B84936445437DBD760F5193B55B8E">
    <w:name w:val="469B84936445437DBD760F5193B55B8E"/>
  </w:style>
  <w:style w:type="paragraph" w:customStyle="1" w:styleId="168F9819F18C44AA9D95076D79037F23">
    <w:name w:val="168F9819F18C44AA9D95076D79037F23"/>
  </w:style>
  <w:style w:type="paragraph" w:customStyle="1" w:styleId="9BC36669863E4ABDB4A21DFA47D05E83">
    <w:name w:val="9BC36669863E4ABDB4A21DFA47D05E83"/>
  </w:style>
  <w:style w:type="paragraph" w:customStyle="1" w:styleId="D33B3540FF5C46329E33F0A33DD47E65">
    <w:name w:val="D33B3540FF5C46329E33F0A33DD47E65"/>
  </w:style>
  <w:style w:type="paragraph" w:customStyle="1" w:styleId="F5508B5FEFD7421CB8A9544398503485">
    <w:name w:val="F5508B5FEFD7421CB8A9544398503485"/>
  </w:style>
  <w:style w:type="paragraph" w:customStyle="1" w:styleId="14464FA4890742D2B28D22DF9331DEC1">
    <w:name w:val="14464FA4890742D2B28D22DF9331DEC1"/>
  </w:style>
  <w:style w:type="paragraph" w:customStyle="1" w:styleId="B52B62394B83402CAB37F48F6F7EE77A">
    <w:name w:val="B52B62394B83402CAB37F48F6F7EE77A"/>
    <w:rsid w:val="0011540E"/>
  </w:style>
  <w:style w:type="paragraph" w:customStyle="1" w:styleId="B14A66650C5240A99B7D6CD2CFF54029">
    <w:name w:val="B14A66650C5240A99B7D6CD2CFF54029"/>
    <w:rsid w:val="0011540E"/>
  </w:style>
  <w:style w:type="paragraph" w:customStyle="1" w:styleId="E6276C4ABCD84604B7B15383FE414A49">
    <w:name w:val="E6276C4ABCD84604B7B15383FE414A49"/>
    <w:rsid w:val="0011540E"/>
  </w:style>
  <w:style w:type="paragraph" w:customStyle="1" w:styleId="B8C4808C76834AB7BAFC8B4E38AFBDC7">
    <w:name w:val="B8C4808C76834AB7BAFC8B4E38AFBDC7"/>
    <w:rsid w:val="0011540E"/>
  </w:style>
  <w:style w:type="paragraph" w:customStyle="1" w:styleId="C23BBDEA79DB458D851D22E53FCAA79E">
    <w:name w:val="C23BBDEA79DB458D851D22E53FCAA79E"/>
    <w:rsid w:val="0011540E"/>
  </w:style>
  <w:style w:type="paragraph" w:customStyle="1" w:styleId="4E996C34BE91495D8367418CE9D545C4">
    <w:name w:val="4E996C34BE91495D8367418CE9D545C4"/>
    <w:rsid w:val="0011540E"/>
  </w:style>
  <w:style w:type="paragraph" w:customStyle="1" w:styleId="83098D24E78F4E46AB4FA4974E994A6B">
    <w:name w:val="83098D24E78F4E46AB4FA4974E994A6B"/>
    <w:rsid w:val="0011540E"/>
  </w:style>
  <w:style w:type="paragraph" w:customStyle="1" w:styleId="3132534EF2494439972027326CF219AD">
    <w:name w:val="3132534EF2494439972027326CF219AD"/>
    <w:rsid w:val="0011540E"/>
  </w:style>
  <w:style w:type="paragraph" w:customStyle="1" w:styleId="62D7B93A55B448C1AAA3F9F42A7D1E44">
    <w:name w:val="62D7B93A55B448C1AAA3F9F42A7D1E44"/>
    <w:rsid w:val="0011540E"/>
  </w:style>
  <w:style w:type="paragraph" w:customStyle="1" w:styleId="D18E7B3AE1F14FCA9C2FF996B8C6A4C1">
    <w:name w:val="D18E7B3AE1F14FCA9C2FF996B8C6A4C1"/>
    <w:rsid w:val="0011540E"/>
  </w:style>
  <w:style w:type="paragraph" w:customStyle="1" w:styleId="5E49622C4F4D4086B6DC891DF54BAC27">
    <w:name w:val="5E49622C4F4D4086B6DC891DF54BAC27"/>
    <w:rsid w:val="0011540E"/>
  </w:style>
  <w:style w:type="paragraph" w:customStyle="1" w:styleId="36576CED4A5D4163820131747C36817F">
    <w:name w:val="36576CED4A5D4163820131747C36817F"/>
    <w:rsid w:val="0011540E"/>
  </w:style>
  <w:style w:type="paragraph" w:customStyle="1" w:styleId="3E5ACF932B9A473CADF4770A17E98B4A">
    <w:name w:val="3E5ACF932B9A473CADF4770A17E98B4A"/>
    <w:rsid w:val="0011540E"/>
  </w:style>
  <w:style w:type="paragraph" w:customStyle="1" w:styleId="EC043D35C99E4F75AB4445FA1B7FF8DC">
    <w:name w:val="EC043D35C99E4F75AB4445FA1B7FF8DC"/>
    <w:rsid w:val="0011540E"/>
  </w:style>
  <w:style w:type="paragraph" w:customStyle="1" w:styleId="9C4CD86AEBA44F1EA1B42E83524C3707">
    <w:name w:val="9C4CD86AEBA44F1EA1B42E83524C3707"/>
    <w:rsid w:val="0011540E"/>
  </w:style>
  <w:style w:type="paragraph" w:customStyle="1" w:styleId="08E9C46DE5E943D0A1C968DC684451F7">
    <w:name w:val="08E9C46DE5E943D0A1C968DC684451F7"/>
    <w:rsid w:val="0011540E"/>
  </w:style>
  <w:style w:type="paragraph" w:customStyle="1" w:styleId="D2476CD58E4340EE98FC27351DA97F6A">
    <w:name w:val="D2476CD58E4340EE98FC27351DA97F6A"/>
    <w:rsid w:val="0011540E"/>
  </w:style>
  <w:style w:type="paragraph" w:customStyle="1" w:styleId="369EB8CF741B4E7BA5C8B821E95310FC">
    <w:name w:val="369EB8CF741B4E7BA5C8B821E95310FC"/>
    <w:rsid w:val="0011540E"/>
  </w:style>
  <w:style w:type="paragraph" w:customStyle="1" w:styleId="63FED71027E94AE7B44F6D6E8EB2E491">
    <w:name w:val="63FED71027E94AE7B44F6D6E8EB2E491"/>
    <w:rsid w:val="0011540E"/>
  </w:style>
  <w:style w:type="paragraph" w:customStyle="1" w:styleId="BA81DDC4C284493E9B9077DF41798BE1">
    <w:name w:val="BA81DDC4C284493E9B9077DF41798BE1"/>
    <w:rsid w:val="0011540E"/>
  </w:style>
  <w:style w:type="paragraph" w:customStyle="1" w:styleId="9B15F68D99D74A62ABC599684205BE3C">
    <w:name w:val="9B15F68D99D74A62ABC599684205BE3C"/>
    <w:rsid w:val="0011540E"/>
  </w:style>
  <w:style w:type="paragraph" w:customStyle="1" w:styleId="FA2498CE3E704025939DA1BE7D0D42D7">
    <w:name w:val="FA2498CE3E704025939DA1BE7D0D42D7"/>
    <w:rsid w:val="0011540E"/>
  </w:style>
  <w:style w:type="paragraph" w:customStyle="1" w:styleId="49A5F70536C843E2A684CF3DAF9B51D7">
    <w:name w:val="49A5F70536C843E2A684CF3DAF9B51D7"/>
    <w:rsid w:val="0011540E"/>
  </w:style>
  <w:style w:type="paragraph" w:customStyle="1" w:styleId="A4F97D7F7E864B428D03E7F4B3B1EDB7">
    <w:name w:val="A4F97D7F7E864B428D03E7F4B3B1EDB7"/>
    <w:rsid w:val="0011540E"/>
  </w:style>
  <w:style w:type="paragraph" w:customStyle="1" w:styleId="4217E2B2D1C34216B1C1EA2F7BF18A82">
    <w:name w:val="4217E2B2D1C34216B1C1EA2F7BF18A82"/>
    <w:rsid w:val="0011540E"/>
  </w:style>
  <w:style w:type="paragraph" w:customStyle="1" w:styleId="BBE66A4843B24A989BF5876B0AE51848">
    <w:name w:val="BBE66A4843B24A989BF5876B0AE51848"/>
    <w:rsid w:val="0011540E"/>
  </w:style>
  <w:style w:type="paragraph" w:customStyle="1" w:styleId="E53D2D4F675D455B972859C143D8B423">
    <w:name w:val="E53D2D4F675D455B972859C143D8B423"/>
    <w:rsid w:val="0011540E"/>
  </w:style>
  <w:style w:type="paragraph" w:customStyle="1" w:styleId="54F240E9F0434BA89BDC491C4C33E3BE">
    <w:name w:val="54F240E9F0434BA89BDC491C4C33E3BE"/>
    <w:rsid w:val="0011540E"/>
  </w:style>
  <w:style w:type="paragraph" w:customStyle="1" w:styleId="6098BD9F49A341979FC07FA430A06E0F">
    <w:name w:val="6098BD9F49A341979FC07FA430A06E0F"/>
    <w:rsid w:val="001154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B72D7-F9FB-400E-BDB5-06F3A2C6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 réunion.dotx</Template>
  <TotalTime>0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UtilisateurSimple</dc:creator>
  <cp:lastModifiedBy>guillaume tritsch</cp:lastModifiedBy>
  <cp:revision>2</cp:revision>
  <cp:lastPrinted>2022-03-13T12:55:00Z</cp:lastPrinted>
  <dcterms:created xsi:type="dcterms:W3CDTF">2022-03-13T12:58:00Z</dcterms:created>
  <dcterms:modified xsi:type="dcterms:W3CDTF">2022-03-13T12:58:00Z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